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8B0550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46FC6D3" w14:textId="3C1B1BC4" w:rsidR="00692703" w:rsidRPr="00CF1A49" w:rsidRDefault="00223FA9" w:rsidP="00913946">
            <w:pPr>
              <w:pStyle w:val="Title"/>
            </w:pPr>
            <w:r>
              <w:t>James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purnell</w:t>
            </w:r>
          </w:p>
          <w:p w14:paraId="7F2B92EC" w14:textId="44DB4ED8" w:rsidR="00692703" w:rsidRPr="00CF1A49" w:rsidRDefault="00223FA9" w:rsidP="00913946">
            <w:pPr>
              <w:pStyle w:val="ContactInfo"/>
              <w:contextualSpacing w:val="0"/>
            </w:pPr>
            <w:r>
              <w:t>104 Rowley Drive, Stonington, CT 06378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2B334AAA7ED4B4880821213CA6C8D2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(860) 949 - 9248</w:t>
            </w:r>
          </w:p>
          <w:p w14:paraId="45B054C1" w14:textId="4A1E3A3E" w:rsidR="00692703" w:rsidRPr="00CF1A49" w:rsidRDefault="00223FA9" w:rsidP="00913946">
            <w:pPr>
              <w:pStyle w:val="ContactInfoEmphasis"/>
              <w:contextualSpacing w:val="0"/>
            </w:pPr>
            <w:r>
              <w:t>jimmy@purnellsoftwaredevelopment.com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A9338170BD845C9B6FA4445EA4E48C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25179">
              <w:t>https://www.linkedin.com/in/jimmy-purnell-4005821a8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F4A1315FD57A435E9DD94CF37063A5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A6451B" w:rsidRPr="00BF6555">
                <w:rPr>
                  <w:rStyle w:val="Hyperlink"/>
                </w:rPr>
                <w:t>https://www.purnellsoftwaredevelopment.com</w:t>
              </w:r>
            </w:hyperlink>
            <w:r w:rsidR="00A6451B">
              <w:t xml:space="preserve"> https://github.com/ledzep443</w:t>
            </w:r>
          </w:p>
        </w:tc>
      </w:tr>
      <w:tr w:rsidR="009571D8" w:rsidRPr="00CF1A49" w14:paraId="1098F946" w14:textId="77777777" w:rsidTr="00692703">
        <w:tc>
          <w:tcPr>
            <w:tcW w:w="9360" w:type="dxa"/>
            <w:tcMar>
              <w:top w:w="432" w:type="dxa"/>
            </w:tcMar>
          </w:tcPr>
          <w:p w14:paraId="3FBB542C" w14:textId="7698FC4B" w:rsidR="001755A8" w:rsidRPr="00CF1A49" w:rsidRDefault="000D6076" w:rsidP="76F60D98">
            <w:r>
              <w:t>Ded</w:t>
            </w:r>
            <w:r w:rsidR="008567FF">
              <w:t xml:space="preserve">icated full stack developer skilled in Ruby, C#, and </w:t>
            </w:r>
            <w:r w:rsidR="00827A6D">
              <w:t>Java</w:t>
            </w:r>
            <w:r w:rsidR="00A6451B">
              <w:t>S</w:t>
            </w:r>
            <w:r w:rsidR="00827A6D">
              <w:t>cript</w:t>
            </w:r>
            <w:r w:rsidR="007F1108">
              <w:t>.</w:t>
            </w:r>
            <w:r w:rsidR="00A6451B">
              <w:t xml:space="preserve"> I have 2 years’ experience </w:t>
            </w:r>
            <w:r w:rsidR="00F50C4B">
              <w:t>learning</w:t>
            </w:r>
            <w:r w:rsidR="00A6451B">
              <w:t xml:space="preserve"> object-oriented programming languages</w:t>
            </w:r>
            <w:r w:rsidR="00E769BD">
              <w:t xml:space="preserve"> </w:t>
            </w:r>
            <w:r w:rsidR="00AE0BA4">
              <w:t>and am looking for my first software development job</w:t>
            </w:r>
            <w:r w:rsidR="00471514">
              <w:t>.</w:t>
            </w:r>
            <w:r w:rsidR="00A6451B">
              <w:t xml:space="preserve"> I’m adaptable</w:t>
            </w:r>
            <w:r w:rsidR="00155565">
              <w:t>,</w:t>
            </w:r>
            <w:r w:rsidR="00A6451B">
              <w:t xml:space="preserve"> always </w:t>
            </w:r>
            <w:r w:rsidR="00AE0BA4">
              <w:t>happy to</w:t>
            </w:r>
            <w:r w:rsidR="00374FC9">
              <w:t xml:space="preserve"> learn something new</w:t>
            </w:r>
            <w:r w:rsidR="00A6451B">
              <w:t>,</w:t>
            </w:r>
            <w:r w:rsidR="00155565">
              <w:t xml:space="preserve"> and always coding.</w:t>
            </w:r>
            <w:r w:rsidR="00A6451B">
              <w:t xml:space="preserve"> </w:t>
            </w:r>
          </w:p>
        </w:tc>
      </w:tr>
    </w:tbl>
    <w:p w14:paraId="579FAB60" w14:textId="67A7BACD" w:rsidR="004E01EB" w:rsidRPr="00CF1A49" w:rsidRDefault="00A6451B" w:rsidP="004E01EB">
      <w:pPr>
        <w:pStyle w:val="Heading1"/>
      </w:pPr>
      <w:r>
        <w:t xml:space="preserve">past work </w:t>
      </w:r>
      <w:sdt>
        <w:sdtPr>
          <w:alias w:val="Experience:"/>
          <w:tag w:val="Experience:"/>
          <w:id w:val="-1983300934"/>
          <w:placeholder>
            <w:docPart w:val="74FA203E8F0F40C6B4C7BDAF5D88DB9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A48830B" w14:textId="77777777" w:rsidTr="00D66A52">
        <w:tc>
          <w:tcPr>
            <w:tcW w:w="9355" w:type="dxa"/>
          </w:tcPr>
          <w:p w14:paraId="237E5D84" w14:textId="428E4F43" w:rsidR="001D0BF1" w:rsidRPr="00CF1A49" w:rsidRDefault="00890ECC" w:rsidP="001D0BF1">
            <w:pPr>
              <w:pStyle w:val="Heading3"/>
              <w:contextualSpacing w:val="0"/>
              <w:outlineLvl w:val="2"/>
            </w:pPr>
            <w:r>
              <w:t>June 2014</w:t>
            </w:r>
            <w:r w:rsidR="001D0BF1" w:rsidRPr="00CF1A49">
              <w:t xml:space="preserve"> – </w:t>
            </w:r>
            <w:r>
              <w:t>February 2015</w:t>
            </w:r>
          </w:p>
          <w:p w14:paraId="41D64A0C" w14:textId="578A0587" w:rsidR="001D0BF1" w:rsidRPr="00CF1A49" w:rsidRDefault="00890ECC" w:rsidP="001D0BF1">
            <w:pPr>
              <w:pStyle w:val="Heading2"/>
              <w:contextualSpacing w:val="0"/>
              <w:outlineLvl w:val="1"/>
            </w:pPr>
            <w:r>
              <w:t>gu</w:t>
            </w:r>
            <w:r w:rsidR="00140377">
              <w:t>itar tech</w:t>
            </w:r>
            <w:r w:rsidR="001D0BF1" w:rsidRPr="00CF1A49">
              <w:t xml:space="preserve">, </w:t>
            </w:r>
            <w:r w:rsidR="00140377">
              <w:rPr>
                <w:rStyle w:val="SubtleReference"/>
              </w:rPr>
              <w:t>guitar center</w:t>
            </w:r>
          </w:p>
          <w:p w14:paraId="54E397EF" w14:textId="18C3990D" w:rsidR="001E3120" w:rsidRPr="00CF1A49" w:rsidRDefault="00140377" w:rsidP="001D0BF1">
            <w:pPr>
              <w:contextualSpacing w:val="0"/>
            </w:pPr>
            <w:r>
              <w:t>I was responsible for managing the entire repairs</w:t>
            </w:r>
            <w:r w:rsidR="002700C4">
              <w:t xml:space="preserve"> section of a Guitar Center store as well as carrying out repairs to customers instruments</w:t>
            </w:r>
          </w:p>
        </w:tc>
      </w:tr>
      <w:tr w:rsidR="00F61DF9" w:rsidRPr="00CF1A49" w14:paraId="75936292" w14:textId="77777777" w:rsidTr="00F61DF9">
        <w:tc>
          <w:tcPr>
            <w:tcW w:w="9355" w:type="dxa"/>
            <w:tcMar>
              <w:top w:w="216" w:type="dxa"/>
            </w:tcMar>
          </w:tcPr>
          <w:p w14:paraId="51B3B0D3" w14:textId="25F4DB8F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2789D8BA07534540A4FE10CBE57808B7"/>
        </w:placeholder>
        <w:temporary/>
        <w:showingPlcHdr/>
        <w15:appearance w15:val="hidden"/>
      </w:sdtPr>
      <w:sdtEndPr/>
      <w:sdtContent>
        <w:p w14:paraId="323965A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6F1E440" w14:textId="77777777" w:rsidTr="00D66A52">
        <w:tc>
          <w:tcPr>
            <w:tcW w:w="9355" w:type="dxa"/>
          </w:tcPr>
          <w:p w14:paraId="5EFDF084" w14:textId="00678E8F" w:rsidR="001D0BF1" w:rsidRPr="00CF1A49" w:rsidRDefault="00A6451B" w:rsidP="001D0BF1">
            <w:pPr>
              <w:pStyle w:val="Heading3"/>
              <w:contextualSpacing w:val="0"/>
              <w:outlineLvl w:val="2"/>
            </w:pPr>
            <w:r>
              <w:t>september 2007-june</w:t>
            </w:r>
            <w:r w:rsidR="001D0BF1" w:rsidRPr="00CF1A49">
              <w:t xml:space="preserve"> </w:t>
            </w:r>
            <w:r w:rsidR="00DA1FC1">
              <w:t>2010</w:t>
            </w:r>
          </w:p>
          <w:p w14:paraId="4F00D5EA" w14:textId="0DF26554" w:rsidR="001D0BF1" w:rsidRPr="00CF1A49" w:rsidRDefault="00DA1FC1" w:rsidP="001D0BF1">
            <w:pPr>
              <w:pStyle w:val="Heading2"/>
              <w:contextualSpacing w:val="0"/>
              <w:outlineLvl w:val="1"/>
            </w:pPr>
            <w:r>
              <w:t>high school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kent school</w:t>
            </w:r>
          </w:p>
          <w:p w14:paraId="6E1B434D" w14:textId="44B342F9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4148BD91" w14:textId="77777777" w:rsidTr="00F61DF9">
        <w:tc>
          <w:tcPr>
            <w:tcW w:w="9355" w:type="dxa"/>
            <w:tcMar>
              <w:top w:w="216" w:type="dxa"/>
            </w:tcMar>
          </w:tcPr>
          <w:p w14:paraId="28CE27B8" w14:textId="74C5F1A2" w:rsidR="00F61DF9" w:rsidRPr="00CF1A49" w:rsidRDefault="002F1CD6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 w:rsidR="00521448">
              <w:t>2021</w:t>
            </w:r>
          </w:p>
          <w:p w14:paraId="07D687BA" w14:textId="02EC023B" w:rsidR="00F61DF9" w:rsidRPr="00CF1A49" w:rsidRDefault="00521448" w:rsidP="00F61DF9">
            <w:pPr>
              <w:pStyle w:val="Heading2"/>
              <w:contextualSpacing w:val="0"/>
              <w:outlineLvl w:val="1"/>
            </w:pPr>
            <w:r>
              <w:t>full stack developer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codecademy</w:t>
            </w:r>
          </w:p>
          <w:p w14:paraId="4C21A1CB" w14:textId="14C9E4AC" w:rsidR="00F61DF9" w:rsidRDefault="00521448" w:rsidP="00F61DF9">
            <w:r>
              <w:t>In a</w:t>
            </w:r>
            <w:r w:rsidR="00912D11">
              <w:t xml:space="preserve">ddition to the </w:t>
            </w:r>
            <w:proofErr w:type="spellStart"/>
            <w:r w:rsidR="006647ED">
              <w:t>C</w:t>
            </w:r>
            <w:r w:rsidR="00912D11">
              <w:t>odecademy</w:t>
            </w:r>
            <w:proofErr w:type="spellEnd"/>
            <w:r w:rsidR="00912D11">
              <w:t xml:space="preserve"> bootcamp, I also learned on my ow</w:t>
            </w:r>
            <w:r w:rsidR="006647ED">
              <w:t xml:space="preserve">n and completed projects that were outside of the </w:t>
            </w:r>
            <w:proofErr w:type="spellStart"/>
            <w:r w:rsidR="006647ED">
              <w:t>Codecademy</w:t>
            </w:r>
            <w:proofErr w:type="spellEnd"/>
            <w:r w:rsidR="006647ED">
              <w:t xml:space="preserve"> program.</w:t>
            </w:r>
          </w:p>
        </w:tc>
      </w:tr>
    </w:tbl>
    <w:sdt>
      <w:sdtPr>
        <w:alias w:val="Skills:"/>
        <w:tag w:val="Skills:"/>
        <w:id w:val="-1392877668"/>
        <w:placeholder>
          <w:docPart w:val="D24C38738CAB457FBA3569C8BC324757"/>
        </w:placeholder>
        <w:temporary/>
        <w:showingPlcHdr/>
        <w15:appearance w15:val="hidden"/>
      </w:sdtPr>
      <w:sdtEndPr/>
      <w:sdtContent>
        <w:p w14:paraId="1E9D2ED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6936803" w14:textId="77777777" w:rsidTr="00CF1A49">
        <w:tc>
          <w:tcPr>
            <w:tcW w:w="4675" w:type="dxa"/>
          </w:tcPr>
          <w:p w14:paraId="0F1A5BFA" w14:textId="5263804B" w:rsidR="001E3120" w:rsidRPr="006E1507" w:rsidRDefault="007F638A" w:rsidP="006E1507">
            <w:pPr>
              <w:pStyle w:val="ListBullet"/>
              <w:contextualSpacing w:val="0"/>
            </w:pPr>
            <w:r>
              <w:t>P</w:t>
            </w:r>
            <w:r w:rsidR="00FD68AD">
              <w:t>roblem Solving</w:t>
            </w:r>
          </w:p>
          <w:p w14:paraId="01473AF3" w14:textId="1EE4519C" w:rsidR="001F4E6D" w:rsidRPr="006E1507" w:rsidRDefault="00FD68AD" w:rsidP="006E1507">
            <w:pPr>
              <w:pStyle w:val="ListBullet"/>
              <w:contextualSpacing w:val="0"/>
            </w:pPr>
            <w:r>
              <w:t>Teamwork</w:t>
            </w:r>
          </w:p>
        </w:tc>
        <w:tc>
          <w:tcPr>
            <w:tcW w:w="4675" w:type="dxa"/>
            <w:tcMar>
              <w:left w:w="360" w:type="dxa"/>
            </w:tcMar>
          </w:tcPr>
          <w:p w14:paraId="24AD2770" w14:textId="34B7C073" w:rsidR="003A0632" w:rsidRPr="006E1507" w:rsidRDefault="00396ADB" w:rsidP="006E1507">
            <w:pPr>
              <w:pStyle w:val="ListBullet"/>
              <w:contextualSpacing w:val="0"/>
            </w:pPr>
            <w:r>
              <w:t>Ad</w:t>
            </w:r>
            <w:r w:rsidR="00B115A3">
              <w:t>aptable</w:t>
            </w:r>
          </w:p>
          <w:p w14:paraId="21CEBF25" w14:textId="56ED2870" w:rsidR="001E3120" w:rsidRPr="006E1507" w:rsidRDefault="00933ECA" w:rsidP="006E1507">
            <w:pPr>
              <w:pStyle w:val="ListBullet"/>
              <w:contextualSpacing w:val="0"/>
            </w:pPr>
            <w:r>
              <w:t>Leadership</w:t>
            </w:r>
          </w:p>
          <w:p w14:paraId="1387AA0D" w14:textId="35898BBE" w:rsidR="001E3120" w:rsidRPr="006E1507" w:rsidRDefault="00D4780A" w:rsidP="006E1507">
            <w:pPr>
              <w:pStyle w:val="ListBullet"/>
              <w:contextualSpacing w:val="0"/>
            </w:pPr>
            <w:r>
              <w:t>Customer Service</w:t>
            </w:r>
          </w:p>
        </w:tc>
      </w:tr>
    </w:tbl>
    <w:p w14:paraId="700A0E85" w14:textId="3E715719" w:rsidR="00AD782D" w:rsidRPr="00CF1A49" w:rsidRDefault="001426DE" w:rsidP="00911367">
      <w:pPr>
        <w:pStyle w:val="Heading1"/>
      </w:pPr>
      <w:r>
        <w:t>F</w:t>
      </w:r>
      <w:r w:rsidR="00850F1E">
        <w:t>rameworks</w:t>
      </w:r>
    </w:p>
    <w:p w14:paraId="4CDBFB27" w14:textId="1C945A22" w:rsidR="00B51D1B" w:rsidRDefault="0085634E" w:rsidP="00911367">
      <w:pPr>
        <w:pStyle w:val="ListBullet"/>
      </w:pPr>
      <w:r>
        <w:t>Express</w:t>
      </w:r>
      <w:r w:rsidR="00A6451B">
        <w:t xml:space="preserve"> </w:t>
      </w:r>
    </w:p>
    <w:p w14:paraId="6F4D0B12" w14:textId="34949BB4" w:rsidR="0085634E" w:rsidRDefault="0085634E" w:rsidP="00911367">
      <w:pPr>
        <w:pStyle w:val="ListBullet"/>
      </w:pPr>
      <w:r>
        <w:t>React</w:t>
      </w:r>
      <w:r w:rsidR="00A6451B">
        <w:t xml:space="preserve"> </w:t>
      </w:r>
    </w:p>
    <w:p w14:paraId="33DA48C3" w14:textId="0C6C625E" w:rsidR="0085634E" w:rsidRDefault="0085634E" w:rsidP="00911367">
      <w:pPr>
        <w:pStyle w:val="ListBullet"/>
      </w:pPr>
      <w:r>
        <w:t>Xamarin Forms</w:t>
      </w:r>
      <w:r w:rsidR="00A6451B">
        <w:t xml:space="preserve"> </w:t>
      </w:r>
    </w:p>
    <w:p w14:paraId="65929B80" w14:textId="2C105B79" w:rsidR="0085634E" w:rsidRDefault="0085634E" w:rsidP="00911367">
      <w:pPr>
        <w:pStyle w:val="ListBullet"/>
      </w:pPr>
      <w:r>
        <w:t>Ruby on Rails</w:t>
      </w:r>
      <w:r w:rsidR="00A6451B">
        <w:t xml:space="preserve"> </w:t>
      </w:r>
    </w:p>
    <w:p w14:paraId="3E704D0D" w14:textId="3DDEC291" w:rsidR="0085634E" w:rsidRPr="006E1507" w:rsidRDefault="00B81195" w:rsidP="00911367">
      <w:pPr>
        <w:pStyle w:val="ListBullet"/>
      </w:pPr>
      <w:r>
        <w:t>ASP.NET core</w:t>
      </w:r>
      <w:r w:rsidR="00A6451B">
        <w:t xml:space="preserve"> </w:t>
      </w:r>
    </w:p>
    <w:p w14:paraId="51F0AAEE" w14:textId="0BF64855" w:rsidR="00DC0173" w:rsidRDefault="00822740">
      <w:pPr>
        <w:pStyle w:val="Heading1"/>
      </w:pPr>
      <w:r>
        <w:lastRenderedPageBreak/>
        <w:t>Languages</w:t>
      </w:r>
    </w:p>
    <w:p w14:paraId="0241A373" w14:textId="71643155" w:rsidR="00822740" w:rsidRDefault="00822740" w:rsidP="00822740">
      <w:pPr>
        <w:pStyle w:val="ListBullet"/>
      </w:pPr>
      <w:r>
        <w:t>JavaScript</w:t>
      </w:r>
      <w:r w:rsidR="00A6451B">
        <w:t xml:space="preserve"> </w:t>
      </w:r>
    </w:p>
    <w:p w14:paraId="6153253B" w14:textId="17B41B13" w:rsidR="00822740" w:rsidRDefault="00822740" w:rsidP="00822740">
      <w:pPr>
        <w:pStyle w:val="ListBullet"/>
      </w:pPr>
      <w:r>
        <w:t>C#</w:t>
      </w:r>
      <w:r w:rsidR="00A6451B">
        <w:t xml:space="preserve"> </w:t>
      </w:r>
    </w:p>
    <w:p w14:paraId="624B0871" w14:textId="38E257A4" w:rsidR="00822740" w:rsidRDefault="00822740" w:rsidP="00822740">
      <w:pPr>
        <w:pStyle w:val="ListBullet"/>
      </w:pPr>
      <w:r>
        <w:t>Ruby</w:t>
      </w:r>
      <w:r w:rsidR="00A6451B">
        <w:t xml:space="preserve"> </w:t>
      </w:r>
    </w:p>
    <w:p w14:paraId="63108F26" w14:textId="1BD607C9" w:rsidR="00822740" w:rsidRDefault="00822740" w:rsidP="00822740">
      <w:pPr>
        <w:pStyle w:val="ListBullet"/>
      </w:pPr>
      <w:r>
        <w:t>Solidity</w:t>
      </w:r>
    </w:p>
    <w:p w14:paraId="44765068" w14:textId="39E97BE5" w:rsidR="004101EB" w:rsidRDefault="004101EB" w:rsidP="00822740">
      <w:pPr>
        <w:pStyle w:val="ListBullet"/>
      </w:pPr>
      <w:r>
        <w:t>CSS</w:t>
      </w:r>
      <w:r w:rsidR="00A6451B">
        <w:t xml:space="preserve"> </w:t>
      </w:r>
    </w:p>
    <w:p w14:paraId="1E5D77C5" w14:textId="1CB6DD9C" w:rsidR="004101EB" w:rsidRDefault="004101EB" w:rsidP="00822740">
      <w:pPr>
        <w:pStyle w:val="ListBullet"/>
      </w:pPr>
      <w:r>
        <w:t>SCSS</w:t>
      </w:r>
    </w:p>
    <w:p w14:paraId="1E3AD654" w14:textId="357F9761" w:rsidR="004101EB" w:rsidRDefault="004101EB" w:rsidP="00822740">
      <w:pPr>
        <w:pStyle w:val="ListBullet"/>
      </w:pPr>
      <w:r>
        <w:t>SQL</w:t>
      </w:r>
    </w:p>
    <w:sectPr w:rsidR="004101EB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A2FCE" w14:textId="77777777" w:rsidR="00223FA9" w:rsidRDefault="00223FA9" w:rsidP="0068194B">
      <w:r>
        <w:separator/>
      </w:r>
    </w:p>
    <w:p w14:paraId="5168DF4E" w14:textId="77777777" w:rsidR="00223FA9" w:rsidRDefault="00223FA9"/>
    <w:p w14:paraId="3F4B9BA3" w14:textId="77777777" w:rsidR="00223FA9" w:rsidRDefault="00223FA9"/>
  </w:endnote>
  <w:endnote w:type="continuationSeparator" w:id="0">
    <w:p w14:paraId="2809731B" w14:textId="77777777" w:rsidR="00223FA9" w:rsidRDefault="00223FA9" w:rsidP="0068194B">
      <w:r>
        <w:continuationSeparator/>
      </w:r>
    </w:p>
    <w:p w14:paraId="0D919C9E" w14:textId="77777777" w:rsidR="00223FA9" w:rsidRDefault="00223FA9"/>
    <w:p w14:paraId="263209A7" w14:textId="77777777" w:rsidR="00223FA9" w:rsidRDefault="00223FA9"/>
  </w:endnote>
  <w:endnote w:type="continuationNotice" w:id="1">
    <w:p w14:paraId="5BB3D0E2" w14:textId="77777777" w:rsidR="0004615A" w:rsidRDefault="000461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B0B31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415F5" w14:textId="77777777" w:rsidR="00223FA9" w:rsidRDefault="00223FA9" w:rsidP="0068194B">
      <w:r>
        <w:separator/>
      </w:r>
    </w:p>
    <w:p w14:paraId="424B14EC" w14:textId="77777777" w:rsidR="00223FA9" w:rsidRDefault="00223FA9"/>
    <w:p w14:paraId="556E6F0F" w14:textId="77777777" w:rsidR="00223FA9" w:rsidRDefault="00223FA9"/>
  </w:footnote>
  <w:footnote w:type="continuationSeparator" w:id="0">
    <w:p w14:paraId="1C8D068E" w14:textId="77777777" w:rsidR="00223FA9" w:rsidRDefault="00223FA9" w:rsidP="0068194B">
      <w:r>
        <w:continuationSeparator/>
      </w:r>
    </w:p>
    <w:p w14:paraId="69412B9B" w14:textId="77777777" w:rsidR="00223FA9" w:rsidRDefault="00223FA9"/>
    <w:p w14:paraId="0432D817" w14:textId="77777777" w:rsidR="00223FA9" w:rsidRDefault="00223FA9"/>
  </w:footnote>
  <w:footnote w:type="continuationNotice" w:id="1">
    <w:p w14:paraId="62F99832" w14:textId="77777777" w:rsidR="0004615A" w:rsidRDefault="000461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C809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FD62715" wp14:editId="55A6502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9EF507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32298"/>
    <w:multiLevelType w:val="hybridMultilevel"/>
    <w:tmpl w:val="B9707D46"/>
    <w:lvl w:ilvl="0" w:tplc="04090005">
      <w:start w:val="1"/>
      <w:numFmt w:val="bullet"/>
      <w:lvlText w:val=""/>
      <w:lvlJc w:val="left"/>
      <w:pPr>
        <w:jc w:val="right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2E7710"/>
    <w:multiLevelType w:val="hybridMultilevel"/>
    <w:tmpl w:val="09A0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3B6409F"/>
    <w:multiLevelType w:val="hybridMultilevel"/>
    <w:tmpl w:val="CF76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C365DF"/>
    <w:multiLevelType w:val="hybridMultilevel"/>
    <w:tmpl w:val="B7AAA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0A739D6"/>
    <w:multiLevelType w:val="hybridMultilevel"/>
    <w:tmpl w:val="F410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A5EC5"/>
    <w:multiLevelType w:val="hybridMultilevel"/>
    <w:tmpl w:val="E9A27D88"/>
    <w:lvl w:ilvl="0" w:tplc="04090001">
      <w:start w:val="1"/>
      <w:numFmt w:val="bullet"/>
      <w:lvlText w:val=""/>
      <w:lvlJc w:val="left"/>
      <w:pPr>
        <w:jc w:val="righ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1"/>
  </w:num>
  <w:num w:numId="17">
    <w:abstractNumId w:val="15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A9"/>
    <w:rsid w:val="000001EF"/>
    <w:rsid w:val="00007322"/>
    <w:rsid w:val="00007728"/>
    <w:rsid w:val="00022EB2"/>
    <w:rsid w:val="00024584"/>
    <w:rsid w:val="00024730"/>
    <w:rsid w:val="0004615A"/>
    <w:rsid w:val="00055E95"/>
    <w:rsid w:val="0007021F"/>
    <w:rsid w:val="000A7A03"/>
    <w:rsid w:val="000B2BA5"/>
    <w:rsid w:val="000D6076"/>
    <w:rsid w:val="000F2F8C"/>
    <w:rsid w:val="0010006E"/>
    <w:rsid w:val="001045A8"/>
    <w:rsid w:val="00114A91"/>
    <w:rsid w:val="00140377"/>
    <w:rsid w:val="001426DE"/>
    <w:rsid w:val="001427E1"/>
    <w:rsid w:val="00155565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3FA9"/>
    <w:rsid w:val="002253B0"/>
    <w:rsid w:val="00236D54"/>
    <w:rsid w:val="00241D8C"/>
    <w:rsid w:val="00241FDB"/>
    <w:rsid w:val="0024720C"/>
    <w:rsid w:val="002617AE"/>
    <w:rsid w:val="002638D0"/>
    <w:rsid w:val="002647D3"/>
    <w:rsid w:val="002700C4"/>
    <w:rsid w:val="00275EAE"/>
    <w:rsid w:val="00294998"/>
    <w:rsid w:val="00297F18"/>
    <w:rsid w:val="002A1945"/>
    <w:rsid w:val="002B2958"/>
    <w:rsid w:val="002B3FC8"/>
    <w:rsid w:val="002D23C5"/>
    <w:rsid w:val="002D46A6"/>
    <w:rsid w:val="002D6137"/>
    <w:rsid w:val="002E7E61"/>
    <w:rsid w:val="002F05E5"/>
    <w:rsid w:val="002F1CD6"/>
    <w:rsid w:val="002F254D"/>
    <w:rsid w:val="002F30E4"/>
    <w:rsid w:val="00307140"/>
    <w:rsid w:val="00316DFF"/>
    <w:rsid w:val="00325B57"/>
    <w:rsid w:val="00336056"/>
    <w:rsid w:val="003544E1"/>
    <w:rsid w:val="00366398"/>
    <w:rsid w:val="00372E16"/>
    <w:rsid w:val="00374FC9"/>
    <w:rsid w:val="00396ADB"/>
    <w:rsid w:val="003A0632"/>
    <w:rsid w:val="003A30E5"/>
    <w:rsid w:val="003A6ADF"/>
    <w:rsid w:val="003B5928"/>
    <w:rsid w:val="003C39A6"/>
    <w:rsid w:val="003D380F"/>
    <w:rsid w:val="003E160D"/>
    <w:rsid w:val="003F1D5F"/>
    <w:rsid w:val="00405128"/>
    <w:rsid w:val="00406CFF"/>
    <w:rsid w:val="004101EB"/>
    <w:rsid w:val="00416B25"/>
    <w:rsid w:val="00420592"/>
    <w:rsid w:val="004319E0"/>
    <w:rsid w:val="00437E8C"/>
    <w:rsid w:val="00440225"/>
    <w:rsid w:val="0047151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36A7"/>
    <w:rsid w:val="004E01EB"/>
    <w:rsid w:val="004E2794"/>
    <w:rsid w:val="004E72F8"/>
    <w:rsid w:val="00505992"/>
    <w:rsid w:val="00510392"/>
    <w:rsid w:val="00513E2A"/>
    <w:rsid w:val="00521448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7ED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108"/>
    <w:rsid w:val="007F638A"/>
    <w:rsid w:val="00801140"/>
    <w:rsid w:val="00802101"/>
    <w:rsid w:val="00803404"/>
    <w:rsid w:val="00822740"/>
    <w:rsid w:val="00827A6D"/>
    <w:rsid w:val="00834955"/>
    <w:rsid w:val="00850F1E"/>
    <w:rsid w:val="00855B59"/>
    <w:rsid w:val="0085634E"/>
    <w:rsid w:val="008567FF"/>
    <w:rsid w:val="00860461"/>
    <w:rsid w:val="0086487C"/>
    <w:rsid w:val="00870B20"/>
    <w:rsid w:val="008829F8"/>
    <w:rsid w:val="00885897"/>
    <w:rsid w:val="00890ECC"/>
    <w:rsid w:val="00893A7A"/>
    <w:rsid w:val="008A6538"/>
    <w:rsid w:val="008C7056"/>
    <w:rsid w:val="008F3B14"/>
    <w:rsid w:val="00901899"/>
    <w:rsid w:val="0090344B"/>
    <w:rsid w:val="00905715"/>
    <w:rsid w:val="00911367"/>
    <w:rsid w:val="00912D11"/>
    <w:rsid w:val="0091321E"/>
    <w:rsid w:val="00913946"/>
    <w:rsid w:val="0092726B"/>
    <w:rsid w:val="00933ECA"/>
    <w:rsid w:val="009361BA"/>
    <w:rsid w:val="00944F78"/>
    <w:rsid w:val="009510E7"/>
    <w:rsid w:val="00952C89"/>
    <w:rsid w:val="009571D8"/>
    <w:rsid w:val="009650EA"/>
    <w:rsid w:val="00977085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3432"/>
    <w:rsid w:val="00A24162"/>
    <w:rsid w:val="00A25023"/>
    <w:rsid w:val="00A25179"/>
    <w:rsid w:val="00A270EA"/>
    <w:rsid w:val="00A309FE"/>
    <w:rsid w:val="00A34BA2"/>
    <w:rsid w:val="00A36F27"/>
    <w:rsid w:val="00A42E32"/>
    <w:rsid w:val="00A46E63"/>
    <w:rsid w:val="00A51DC5"/>
    <w:rsid w:val="00A53DE1"/>
    <w:rsid w:val="00A615E1"/>
    <w:rsid w:val="00A6451B"/>
    <w:rsid w:val="00A755E8"/>
    <w:rsid w:val="00A93A5D"/>
    <w:rsid w:val="00AB32F8"/>
    <w:rsid w:val="00AB610B"/>
    <w:rsid w:val="00AD360E"/>
    <w:rsid w:val="00AD40FB"/>
    <w:rsid w:val="00AD782D"/>
    <w:rsid w:val="00AE0BA4"/>
    <w:rsid w:val="00AE7650"/>
    <w:rsid w:val="00B10EBE"/>
    <w:rsid w:val="00B115A3"/>
    <w:rsid w:val="00B236F1"/>
    <w:rsid w:val="00B50F99"/>
    <w:rsid w:val="00B51D1B"/>
    <w:rsid w:val="00B540F4"/>
    <w:rsid w:val="00B60FD0"/>
    <w:rsid w:val="00B622DF"/>
    <w:rsid w:val="00B6332A"/>
    <w:rsid w:val="00B81195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0197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780A"/>
    <w:rsid w:val="00D66A52"/>
    <w:rsid w:val="00D66EFA"/>
    <w:rsid w:val="00D72A2D"/>
    <w:rsid w:val="00D9521A"/>
    <w:rsid w:val="00DA1FC1"/>
    <w:rsid w:val="00DA3914"/>
    <w:rsid w:val="00DA59AA"/>
    <w:rsid w:val="00DB6915"/>
    <w:rsid w:val="00DB7E1E"/>
    <w:rsid w:val="00DC0173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69BD"/>
    <w:rsid w:val="00E81CC5"/>
    <w:rsid w:val="00E85A87"/>
    <w:rsid w:val="00E85B4A"/>
    <w:rsid w:val="00E941E0"/>
    <w:rsid w:val="00E9528E"/>
    <w:rsid w:val="00EA5099"/>
    <w:rsid w:val="00EC1351"/>
    <w:rsid w:val="00EC4CBF"/>
    <w:rsid w:val="00ED40FA"/>
    <w:rsid w:val="00EE2CA8"/>
    <w:rsid w:val="00EF17E8"/>
    <w:rsid w:val="00EF51D9"/>
    <w:rsid w:val="00F130DD"/>
    <w:rsid w:val="00F24884"/>
    <w:rsid w:val="00F476C4"/>
    <w:rsid w:val="00F50C4B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D68AD"/>
    <w:rsid w:val="00FE55A2"/>
    <w:rsid w:val="76F6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E4B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6451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72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urnellsoftwaredevelopmen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AppData\Local\Microsoft\Office\16.0\DTS\en-US%7bD964D86E-3CFC-43F8-A023-009B1733EA6C%7d\%7bCA693264-E2FD-4BDA-A174-C41BA43F4B3C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B334AAA7ED4B4880821213CA6C8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DED86-2C5B-446C-8CC3-72FA4F953771}"/>
      </w:docPartPr>
      <w:docPartBody>
        <w:p w:rsidR="00734621" w:rsidRDefault="00734621">
          <w:pPr>
            <w:pStyle w:val="D2B334AAA7ED4B4880821213CA6C8D21"/>
          </w:pPr>
          <w:r w:rsidRPr="00CF1A49">
            <w:t>·</w:t>
          </w:r>
        </w:p>
      </w:docPartBody>
    </w:docPart>
    <w:docPart>
      <w:docPartPr>
        <w:name w:val="AA9338170BD845C9B6FA4445EA4E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7D2BE-47E4-43C0-B8C1-7B0567D9E28F}"/>
      </w:docPartPr>
      <w:docPartBody>
        <w:p w:rsidR="00734621" w:rsidRDefault="00734621">
          <w:pPr>
            <w:pStyle w:val="AA9338170BD845C9B6FA4445EA4E48C0"/>
          </w:pPr>
          <w:r w:rsidRPr="00CF1A49">
            <w:t>·</w:t>
          </w:r>
        </w:p>
      </w:docPartBody>
    </w:docPart>
    <w:docPart>
      <w:docPartPr>
        <w:name w:val="F4A1315FD57A435E9DD94CF37063A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F8DA4-709A-476F-9EC4-5E73E8DD3F57}"/>
      </w:docPartPr>
      <w:docPartBody>
        <w:p w:rsidR="00734621" w:rsidRDefault="00734621">
          <w:pPr>
            <w:pStyle w:val="F4A1315FD57A435E9DD94CF37063A58A"/>
          </w:pPr>
          <w:r w:rsidRPr="00CF1A49">
            <w:t>·</w:t>
          </w:r>
        </w:p>
      </w:docPartBody>
    </w:docPart>
    <w:docPart>
      <w:docPartPr>
        <w:name w:val="74FA203E8F0F40C6B4C7BDAF5D88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F4334-3B27-4986-8FF6-EC7430E343E6}"/>
      </w:docPartPr>
      <w:docPartBody>
        <w:p w:rsidR="00734621" w:rsidRDefault="00734621">
          <w:pPr>
            <w:pStyle w:val="74FA203E8F0F40C6B4C7BDAF5D88DB95"/>
          </w:pPr>
          <w:r w:rsidRPr="00CF1A49">
            <w:t>Experience</w:t>
          </w:r>
        </w:p>
      </w:docPartBody>
    </w:docPart>
    <w:docPart>
      <w:docPartPr>
        <w:name w:val="2789D8BA07534540A4FE10CBE5780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189F0-FFCA-4D43-BBF4-836CC692B705}"/>
      </w:docPartPr>
      <w:docPartBody>
        <w:p w:rsidR="00734621" w:rsidRDefault="00734621">
          <w:pPr>
            <w:pStyle w:val="2789D8BA07534540A4FE10CBE57808B7"/>
          </w:pPr>
          <w:r w:rsidRPr="00CF1A49">
            <w:t>Education</w:t>
          </w:r>
        </w:p>
      </w:docPartBody>
    </w:docPart>
    <w:docPart>
      <w:docPartPr>
        <w:name w:val="D24C38738CAB457FBA3569C8BC324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0AE0C-9BAB-4311-B6BC-D1E5E8B9A12F}"/>
      </w:docPartPr>
      <w:docPartBody>
        <w:p w:rsidR="00734621" w:rsidRDefault="00734621">
          <w:pPr>
            <w:pStyle w:val="D24C38738CAB457FBA3569C8BC32475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21"/>
    <w:rsid w:val="0073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2B334AAA7ED4B4880821213CA6C8D21">
    <w:name w:val="D2B334AAA7ED4B4880821213CA6C8D21"/>
  </w:style>
  <w:style w:type="paragraph" w:customStyle="1" w:styleId="AA9338170BD845C9B6FA4445EA4E48C0">
    <w:name w:val="AA9338170BD845C9B6FA4445EA4E48C0"/>
  </w:style>
  <w:style w:type="paragraph" w:customStyle="1" w:styleId="F4A1315FD57A435E9DD94CF37063A58A">
    <w:name w:val="F4A1315FD57A435E9DD94CF37063A58A"/>
  </w:style>
  <w:style w:type="paragraph" w:customStyle="1" w:styleId="74FA203E8F0F40C6B4C7BDAF5D88DB95">
    <w:name w:val="74FA203E8F0F40C6B4C7BDAF5D88DB9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789D8BA07534540A4FE10CBE57808B7">
    <w:name w:val="2789D8BA07534540A4FE10CBE57808B7"/>
  </w:style>
  <w:style w:type="paragraph" w:customStyle="1" w:styleId="D24C38738CAB457FBA3569C8BC324757">
    <w:name w:val="D24C38738CAB457FBA3569C8BC3247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{CA693264-E2FD-4BDA-A174-C41BA43F4B3C}tf16402488_win32.dotx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2022-02-21T20:58:00Z</dcterms:created>
  <dcterms:modified xsi:type="dcterms:W3CDTF">2022-03-02T03:52:00Z</dcterms:modified>
  <cp:category/>
</cp:coreProperties>
</file>